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DED3E" w14:textId="6FD31325" w:rsidR="00807843" w:rsidRDefault="007F21FF">
      <w:pPr>
        <w:pStyle w:val="Heading1"/>
      </w:pPr>
      <w:r>
        <w:t xml:space="preserve">Lab 4 Questions </w:t>
      </w:r>
    </w:p>
    <w:p w14:paraId="2AF510DC" w14:textId="5A6E3CCB" w:rsidR="00D258AE" w:rsidRPr="00D258AE" w:rsidRDefault="00D258AE" w:rsidP="007F21FF">
      <w:pPr>
        <w:rPr>
          <w:color w:val="FF0000"/>
        </w:rPr>
      </w:pPr>
      <w:r w:rsidRPr="00D258AE">
        <w:rPr>
          <w:color w:val="FF0000"/>
        </w:rPr>
        <w:t>Q1</w:t>
      </w:r>
    </w:p>
    <w:p w14:paraId="287C6784" w14:textId="0C7CCDEF" w:rsidR="00807843" w:rsidRDefault="007F21FF" w:rsidP="007F21FF">
      <w:r>
        <w:t>In React, a prop is used to pass data from a parent component to a child component.</w:t>
      </w:r>
      <w:r w:rsidR="00A23AD0">
        <w:t xml:space="preserve"> When a prop is passed to a child component, the data is read-only.</w:t>
      </w:r>
      <w:r>
        <w:t xml:space="preserve"> Here is an example of how to use props in a React component.</w:t>
      </w:r>
    </w:p>
    <w:p w14:paraId="5640A39D" w14:textId="77777777" w:rsidR="007F21FF" w:rsidRPr="007F21FF" w:rsidRDefault="007F21FF" w:rsidP="007F21FF">
      <w:pPr>
        <w:rPr>
          <w:sz w:val="22"/>
          <w:szCs w:val="22"/>
        </w:rPr>
      </w:pPr>
    </w:p>
    <w:p w14:paraId="48E1DD1F" w14:textId="7015549E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>// parent component</w:t>
      </w:r>
    </w:p>
    <w:p w14:paraId="1BECC063" w14:textId="06A7E146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class </w:t>
      </w:r>
      <w:r>
        <w:rPr>
          <w:i/>
          <w:iCs/>
          <w:sz w:val="22"/>
          <w:szCs w:val="22"/>
        </w:rPr>
        <w:t>App</w:t>
      </w:r>
      <w:r w:rsidRPr="00A23AD0">
        <w:rPr>
          <w:i/>
          <w:iCs/>
          <w:sz w:val="22"/>
          <w:szCs w:val="22"/>
        </w:rPr>
        <w:t xml:space="preserve"> extends </w:t>
      </w:r>
      <w:proofErr w:type="spellStart"/>
      <w:r w:rsidRPr="00A23AD0">
        <w:rPr>
          <w:i/>
          <w:iCs/>
          <w:sz w:val="22"/>
          <w:szCs w:val="22"/>
        </w:rPr>
        <w:t>React.Component</w:t>
      </w:r>
      <w:proofErr w:type="spellEnd"/>
      <w:r w:rsidRPr="00A23AD0">
        <w:rPr>
          <w:i/>
          <w:iCs/>
          <w:sz w:val="22"/>
          <w:szCs w:val="22"/>
        </w:rPr>
        <w:t xml:space="preserve"> {</w:t>
      </w:r>
    </w:p>
    <w:p w14:paraId="649D4C70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</w:t>
      </w:r>
      <w:proofErr w:type="gramStart"/>
      <w:r w:rsidRPr="00A23AD0">
        <w:rPr>
          <w:i/>
          <w:iCs/>
          <w:sz w:val="22"/>
          <w:szCs w:val="22"/>
        </w:rPr>
        <w:t>render(</w:t>
      </w:r>
      <w:proofErr w:type="gramEnd"/>
      <w:r w:rsidRPr="00A23AD0">
        <w:rPr>
          <w:i/>
          <w:iCs/>
          <w:sz w:val="22"/>
          <w:szCs w:val="22"/>
        </w:rPr>
        <w:t>) {</w:t>
      </w:r>
    </w:p>
    <w:p w14:paraId="018A408E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  return (</w:t>
      </w:r>
    </w:p>
    <w:p w14:paraId="2FDB2F39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    &lt;div&gt;</w:t>
      </w:r>
    </w:p>
    <w:p w14:paraId="06AF7AEC" w14:textId="68422048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      &lt;h1&gt;</w:t>
      </w:r>
      <w:r>
        <w:rPr>
          <w:i/>
          <w:iCs/>
          <w:sz w:val="22"/>
          <w:szCs w:val="22"/>
        </w:rPr>
        <w:t>Your</w:t>
      </w:r>
      <w:r w:rsidRPr="00A23AD0">
        <w:rPr>
          <w:i/>
          <w:iCs/>
          <w:sz w:val="22"/>
          <w:szCs w:val="22"/>
        </w:rPr>
        <w:t xml:space="preserve"> Notes&lt;/h1&gt;</w:t>
      </w:r>
    </w:p>
    <w:p w14:paraId="150B6D37" w14:textId="210F6A02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      &lt;</w:t>
      </w:r>
      <w:proofErr w:type="spellStart"/>
      <w:r w:rsidRPr="00A23AD0">
        <w:rPr>
          <w:i/>
          <w:iCs/>
          <w:sz w:val="22"/>
          <w:szCs w:val="22"/>
        </w:rPr>
        <w:t>No</w:t>
      </w:r>
      <w:r>
        <w:rPr>
          <w:i/>
          <w:iCs/>
          <w:sz w:val="22"/>
          <w:szCs w:val="22"/>
        </w:rPr>
        <w:t>tes</w:t>
      </w:r>
      <w:r w:rsidR="003E08C4">
        <w:rPr>
          <w:i/>
          <w:iCs/>
          <w:sz w:val="22"/>
          <w:szCs w:val="22"/>
        </w:rPr>
        <w:t>List</w:t>
      </w:r>
      <w:proofErr w:type="spellEnd"/>
      <w:r w:rsidRPr="00A23AD0">
        <w:rPr>
          <w:i/>
          <w:iCs/>
          <w:sz w:val="22"/>
          <w:szCs w:val="22"/>
        </w:rPr>
        <w:t xml:space="preserve"> notes={</w:t>
      </w:r>
      <w:proofErr w:type="spellStart"/>
      <w:proofErr w:type="gramStart"/>
      <w:r w:rsidRPr="00A23AD0">
        <w:rPr>
          <w:i/>
          <w:iCs/>
          <w:sz w:val="22"/>
          <w:szCs w:val="22"/>
        </w:rPr>
        <w:t>this.state</w:t>
      </w:r>
      <w:proofErr w:type="gramEnd"/>
      <w:r w:rsidRPr="00A23AD0">
        <w:rPr>
          <w:i/>
          <w:iCs/>
          <w:sz w:val="22"/>
          <w:szCs w:val="22"/>
        </w:rPr>
        <w:t>.notes</w:t>
      </w:r>
      <w:proofErr w:type="spellEnd"/>
      <w:r w:rsidRPr="00A23AD0">
        <w:rPr>
          <w:i/>
          <w:iCs/>
          <w:sz w:val="22"/>
          <w:szCs w:val="22"/>
        </w:rPr>
        <w:t>} /&gt;</w:t>
      </w:r>
    </w:p>
    <w:p w14:paraId="72699F05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    &lt;/div&gt;</w:t>
      </w:r>
    </w:p>
    <w:p w14:paraId="590688AD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  );</w:t>
      </w:r>
    </w:p>
    <w:p w14:paraId="6AB62ED6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}</w:t>
      </w:r>
    </w:p>
    <w:p w14:paraId="6A2FA759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>}</w:t>
      </w:r>
    </w:p>
    <w:p w14:paraId="4133F8D8" w14:textId="77777777" w:rsidR="00A23AD0" w:rsidRPr="00A23AD0" w:rsidRDefault="00A23AD0" w:rsidP="00A23AD0">
      <w:pPr>
        <w:rPr>
          <w:i/>
          <w:iCs/>
          <w:sz w:val="22"/>
          <w:szCs w:val="22"/>
        </w:rPr>
      </w:pPr>
    </w:p>
    <w:p w14:paraId="01DE4573" w14:textId="2B60B665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>// child component</w:t>
      </w:r>
    </w:p>
    <w:p w14:paraId="471AEB20" w14:textId="352A684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class </w:t>
      </w:r>
      <w:proofErr w:type="spellStart"/>
      <w:r w:rsidRPr="00A23AD0">
        <w:rPr>
          <w:i/>
          <w:iCs/>
          <w:sz w:val="22"/>
          <w:szCs w:val="22"/>
        </w:rPr>
        <w:t>Note</w:t>
      </w:r>
      <w:r>
        <w:rPr>
          <w:i/>
          <w:iCs/>
          <w:sz w:val="22"/>
          <w:szCs w:val="22"/>
        </w:rPr>
        <w:t>s</w:t>
      </w:r>
      <w:r w:rsidR="003E08C4">
        <w:rPr>
          <w:i/>
          <w:iCs/>
          <w:sz w:val="22"/>
          <w:szCs w:val="22"/>
        </w:rPr>
        <w:t>List</w:t>
      </w:r>
      <w:proofErr w:type="spellEnd"/>
      <w:r w:rsidRPr="00A23AD0">
        <w:rPr>
          <w:i/>
          <w:iCs/>
          <w:sz w:val="22"/>
          <w:szCs w:val="22"/>
        </w:rPr>
        <w:t xml:space="preserve"> extends </w:t>
      </w:r>
      <w:proofErr w:type="spellStart"/>
      <w:r w:rsidRPr="00A23AD0">
        <w:rPr>
          <w:i/>
          <w:iCs/>
          <w:sz w:val="22"/>
          <w:szCs w:val="22"/>
        </w:rPr>
        <w:t>React.Component</w:t>
      </w:r>
      <w:proofErr w:type="spellEnd"/>
      <w:r w:rsidRPr="00A23AD0">
        <w:rPr>
          <w:i/>
          <w:iCs/>
          <w:sz w:val="22"/>
          <w:szCs w:val="22"/>
        </w:rPr>
        <w:t xml:space="preserve"> {</w:t>
      </w:r>
      <w:proofErr w:type="spellStart"/>
    </w:p>
    <w:p w14:paraId="6EBAF3C1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</w:t>
      </w:r>
      <w:proofErr w:type="spellEnd"/>
      <w:r w:rsidRPr="00A23AD0">
        <w:rPr>
          <w:i/>
          <w:iCs/>
          <w:sz w:val="22"/>
          <w:szCs w:val="22"/>
        </w:rPr>
        <w:t xml:space="preserve"> </w:t>
      </w:r>
      <w:proofErr w:type="gramStart"/>
      <w:r w:rsidRPr="00A23AD0">
        <w:rPr>
          <w:i/>
          <w:iCs/>
          <w:sz w:val="22"/>
          <w:szCs w:val="22"/>
        </w:rPr>
        <w:t>render(</w:t>
      </w:r>
      <w:proofErr w:type="gramEnd"/>
      <w:r w:rsidRPr="00A23AD0">
        <w:rPr>
          <w:i/>
          <w:iCs/>
          <w:sz w:val="22"/>
          <w:szCs w:val="22"/>
        </w:rPr>
        <w:t>) {</w:t>
      </w:r>
    </w:p>
    <w:p w14:paraId="15262EBF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  return (</w:t>
      </w:r>
    </w:p>
    <w:p w14:paraId="74DC2422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    &lt;ul&gt;</w:t>
      </w:r>
    </w:p>
    <w:p w14:paraId="3C6328E2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      {</w:t>
      </w:r>
      <w:proofErr w:type="spellStart"/>
      <w:r w:rsidRPr="00A23AD0">
        <w:rPr>
          <w:i/>
          <w:iCs/>
          <w:sz w:val="22"/>
          <w:szCs w:val="22"/>
        </w:rPr>
        <w:t>this.props.notes.map</w:t>
      </w:r>
      <w:proofErr w:type="spellEnd"/>
      <w:r w:rsidRPr="00A23AD0">
        <w:rPr>
          <w:i/>
          <w:iCs/>
          <w:sz w:val="22"/>
          <w:szCs w:val="22"/>
        </w:rPr>
        <w:t>((note) =&gt;</w:t>
      </w:r>
    </w:p>
    <w:p w14:paraId="43243BBF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        &lt;li key={note.id}&gt;{</w:t>
      </w:r>
      <w:proofErr w:type="spellStart"/>
      <w:proofErr w:type="gramStart"/>
      <w:r w:rsidRPr="00A23AD0">
        <w:rPr>
          <w:i/>
          <w:iCs/>
          <w:sz w:val="22"/>
          <w:szCs w:val="22"/>
        </w:rPr>
        <w:t>note.title</w:t>
      </w:r>
      <w:proofErr w:type="spellEnd"/>
      <w:proofErr w:type="gramEnd"/>
      <w:r w:rsidRPr="00A23AD0">
        <w:rPr>
          <w:i/>
          <w:iCs/>
          <w:sz w:val="22"/>
          <w:szCs w:val="22"/>
        </w:rPr>
        <w:t>}&lt;/li&gt;</w:t>
      </w:r>
    </w:p>
    <w:p w14:paraId="6014D977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      )}</w:t>
      </w:r>
    </w:p>
    <w:p w14:paraId="1AE78439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    &lt;/ul&gt;</w:t>
      </w:r>
    </w:p>
    <w:p w14:paraId="3EC837F4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  );</w:t>
      </w:r>
    </w:p>
    <w:p w14:paraId="22175CCA" w14:textId="77777777" w:rsidR="00A23AD0" w:rsidRPr="00A23AD0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 xml:space="preserve">  }</w:t>
      </w:r>
    </w:p>
    <w:p w14:paraId="0630D54D" w14:textId="754F805B" w:rsidR="007F21FF" w:rsidRDefault="00A23AD0" w:rsidP="00A23AD0">
      <w:pPr>
        <w:rPr>
          <w:i/>
          <w:iCs/>
          <w:sz w:val="22"/>
          <w:szCs w:val="22"/>
        </w:rPr>
      </w:pPr>
      <w:r w:rsidRPr="00A23AD0">
        <w:rPr>
          <w:i/>
          <w:iCs/>
          <w:sz w:val="22"/>
          <w:szCs w:val="22"/>
        </w:rPr>
        <w:t>}</w:t>
      </w:r>
    </w:p>
    <w:p w14:paraId="17A7CB1C" w14:textId="1B27A972" w:rsidR="00A23AD0" w:rsidRDefault="00A23AD0" w:rsidP="007F21FF"/>
    <w:p w14:paraId="5B9C3DB3" w14:textId="61784987" w:rsidR="00A23AD0" w:rsidRDefault="00A23AD0" w:rsidP="007F21FF">
      <w:r>
        <w:lastRenderedPageBreak/>
        <w:t xml:space="preserve">The code example above demonstrates the use of props in a </w:t>
      </w:r>
      <w:proofErr w:type="gramStart"/>
      <w:r>
        <w:t>notes</w:t>
      </w:r>
      <w:proofErr w:type="gramEnd"/>
      <w:r>
        <w:t xml:space="preserve"> application. The App component is the parent component and the </w:t>
      </w:r>
      <w:proofErr w:type="spellStart"/>
      <w:r>
        <w:t>Note</w:t>
      </w:r>
      <w:r w:rsidR="003E08C4">
        <w:t>sList</w:t>
      </w:r>
      <w:proofErr w:type="spellEnd"/>
      <w:r w:rsidR="003E08C4">
        <w:t xml:space="preserve"> component is the child component. The App component passes the notes prop to the </w:t>
      </w:r>
      <w:proofErr w:type="spellStart"/>
      <w:r w:rsidR="003E08C4">
        <w:t>NotesList</w:t>
      </w:r>
      <w:proofErr w:type="spellEnd"/>
      <w:r w:rsidR="003E08C4">
        <w:t xml:space="preserve"> component. The </w:t>
      </w:r>
      <w:proofErr w:type="spellStart"/>
      <w:r w:rsidR="003E08C4">
        <w:t>NotesList</w:t>
      </w:r>
      <w:proofErr w:type="spellEnd"/>
      <w:r w:rsidR="003E08C4">
        <w:t xml:space="preserve"> component can now see all the notes within the application and renders a list of all the notes titles. </w:t>
      </w:r>
    </w:p>
    <w:p w14:paraId="386BD862" w14:textId="1C58F022" w:rsidR="003E08C4" w:rsidRDefault="003E08C4" w:rsidP="00A23AD0"/>
    <w:p w14:paraId="1B011B99" w14:textId="2CC31056" w:rsidR="003E08C4" w:rsidRDefault="003E08C4" w:rsidP="00A23AD0">
      <w:r>
        <w:t xml:space="preserve">In React a State is used to store data inside a component. </w:t>
      </w:r>
      <w:r w:rsidR="00DB0989">
        <w:t xml:space="preserve">States are initialized and managed by the component directly. Components should only modify and update a state using </w:t>
      </w:r>
      <w:proofErr w:type="gramStart"/>
      <w:r w:rsidR="00DB0989">
        <w:t>s</w:t>
      </w:r>
      <w:proofErr w:type="spellStart"/>
      <w:r w:rsidR="00DB0989">
        <w:t>etState</w:t>
      </w:r>
      <w:proofErr w:type="spellEnd"/>
      <w:r w:rsidR="00DB0989">
        <w:t>(</w:t>
      </w:r>
      <w:proofErr w:type="gramEnd"/>
      <w:r w:rsidR="00DB0989">
        <w:t>). Here is an example on how to use states in React component.</w:t>
      </w:r>
    </w:p>
    <w:p w14:paraId="4C34FC9B" w14:textId="77777777" w:rsidR="00DB0989" w:rsidRPr="00DB0989" w:rsidRDefault="00DB0989" w:rsidP="00DB0989">
      <w:pPr>
        <w:rPr>
          <w:i/>
          <w:iCs/>
          <w:sz w:val="22"/>
          <w:szCs w:val="22"/>
        </w:rPr>
      </w:pPr>
    </w:p>
    <w:p w14:paraId="27CB9DC0" w14:textId="42BD5956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function </w:t>
      </w:r>
      <w:proofErr w:type="gramStart"/>
      <w:r>
        <w:rPr>
          <w:i/>
          <w:iCs/>
          <w:sz w:val="22"/>
          <w:szCs w:val="22"/>
        </w:rPr>
        <w:t>App</w:t>
      </w:r>
      <w:r w:rsidRPr="00DB0989">
        <w:rPr>
          <w:i/>
          <w:iCs/>
          <w:sz w:val="22"/>
          <w:szCs w:val="22"/>
        </w:rPr>
        <w:t>(</w:t>
      </w:r>
      <w:proofErr w:type="gramEnd"/>
      <w:r w:rsidRPr="00DB0989">
        <w:rPr>
          <w:i/>
          <w:iCs/>
          <w:sz w:val="22"/>
          <w:szCs w:val="22"/>
        </w:rPr>
        <w:t>) {</w:t>
      </w:r>
    </w:p>
    <w:p w14:paraId="496FA79D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const [notes, </w:t>
      </w:r>
      <w:proofErr w:type="spellStart"/>
      <w:r w:rsidRPr="00DB0989">
        <w:rPr>
          <w:i/>
          <w:iCs/>
          <w:sz w:val="22"/>
          <w:szCs w:val="22"/>
        </w:rPr>
        <w:t>setNotes</w:t>
      </w:r>
      <w:proofErr w:type="spellEnd"/>
      <w:r w:rsidRPr="00DB0989">
        <w:rPr>
          <w:i/>
          <w:iCs/>
          <w:sz w:val="22"/>
          <w:szCs w:val="22"/>
        </w:rPr>
        <w:t xml:space="preserve">] = </w:t>
      </w:r>
      <w:proofErr w:type="spellStart"/>
      <w:proofErr w:type="gramStart"/>
      <w:r w:rsidRPr="00DB0989">
        <w:rPr>
          <w:i/>
          <w:iCs/>
          <w:sz w:val="22"/>
          <w:szCs w:val="22"/>
        </w:rPr>
        <w:t>useState</w:t>
      </w:r>
      <w:proofErr w:type="spellEnd"/>
      <w:r w:rsidRPr="00DB0989">
        <w:rPr>
          <w:i/>
          <w:iCs/>
          <w:sz w:val="22"/>
          <w:szCs w:val="22"/>
        </w:rPr>
        <w:t>(</w:t>
      </w:r>
      <w:proofErr w:type="gramEnd"/>
      <w:r w:rsidRPr="00DB0989">
        <w:rPr>
          <w:i/>
          <w:iCs/>
          <w:sz w:val="22"/>
          <w:szCs w:val="22"/>
        </w:rPr>
        <w:t>[]);</w:t>
      </w:r>
    </w:p>
    <w:p w14:paraId="5B7E1C35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const [</w:t>
      </w:r>
      <w:proofErr w:type="spellStart"/>
      <w:r w:rsidRPr="00DB0989">
        <w:rPr>
          <w:i/>
          <w:iCs/>
          <w:sz w:val="22"/>
          <w:szCs w:val="22"/>
        </w:rPr>
        <w:t>currentNote</w:t>
      </w:r>
      <w:proofErr w:type="spellEnd"/>
      <w:r w:rsidRPr="00DB0989">
        <w:rPr>
          <w:i/>
          <w:iCs/>
          <w:sz w:val="22"/>
          <w:szCs w:val="22"/>
        </w:rPr>
        <w:t xml:space="preserve">, </w:t>
      </w:r>
      <w:proofErr w:type="spellStart"/>
      <w:r w:rsidRPr="00DB0989">
        <w:rPr>
          <w:i/>
          <w:iCs/>
          <w:sz w:val="22"/>
          <w:szCs w:val="22"/>
        </w:rPr>
        <w:t>setCurrentNote</w:t>
      </w:r>
      <w:proofErr w:type="spellEnd"/>
      <w:r w:rsidRPr="00DB0989">
        <w:rPr>
          <w:i/>
          <w:iCs/>
          <w:sz w:val="22"/>
          <w:szCs w:val="22"/>
        </w:rPr>
        <w:t xml:space="preserve">] = </w:t>
      </w:r>
      <w:proofErr w:type="spellStart"/>
      <w:proofErr w:type="gramStart"/>
      <w:r w:rsidRPr="00DB0989">
        <w:rPr>
          <w:i/>
          <w:iCs/>
          <w:sz w:val="22"/>
          <w:szCs w:val="22"/>
        </w:rPr>
        <w:t>useState</w:t>
      </w:r>
      <w:proofErr w:type="spellEnd"/>
      <w:r w:rsidRPr="00DB0989">
        <w:rPr>
          <w:i/>
          <w:iCs/>
          <w:sz w:val="22"/>
          <w:szCs w:val="22"/>
        </w:rPr>
        <w:t>(</w:t>
      </w:r>
      <w:proofErr w:type="gramEnd"/>
      <w:r w:rsidRPr="00DB0989">
        <w:rPr>
          <w:i/>
          <w:iCs/>
          <w:sz w:val="22"/>
          <w:szCs w:val="22"/>
        </w:rPr>
        <w:t>{</w:t>
      </w:r>
    </w:p>
    <w:p w14:paraId="100D05DB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title: '',</w:t>
      </w:r>
    </w:p>
    <w:p w14:paraId="5EA66BE9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text: ''</w:t>
      </w:r>
    </w:p>
    <w:p w14:paraId="3186C32E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});</w:t>
      </w:r>
    </w:p>
    <w:p w14:paraId="19FA8704" w14:textId="77777777" w:rsidR="00DB0989" w:rsidRPr="00DB0989" w:rsidRDefault="00DB0989" w:rsidP="00DB0989">
      <w:pPr>
        <w:rPr>
          <w:i/>
          <w:iCs/>
          <w:sz w:val="22"/>
          <w:szCs w:val="22"/>
        </w:rPr>
      </w:pPr>
    </w:p>
    <w:p w14:paraId="3B1A6CFC" w14:textId="4395AD55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function </w:t>
      </w:r>
      <w:proofErr w:type="spellStart"/>
      <w:r>
        <w:rPr>
          <w:i/>
          <w:iCs/>
          <w:sz w:val="22"/>
          <w:szCs w:val="22"/>
        </w:rPr>
        <w:t>inputHandler</w:t>
      </w:r>
      <w:proofErr w:type="spellEnd"/>
      <w:r w:rsidRPr="00DB0989">
        <w:rPr>
          <w:i/>
          <w:iCs/>
          <w:sz w:val="22"/>
          <w:szCs w:val="22"/>
        </w:rPr>
        <w:t>(</w:t>
      </w:r>
      <w:r>
        <w:rPr>
          <w:i/>
          <w:iCs/>
          <w:sz w:val="22"/>
          <w:szCs w:val="22"/>
        </w:rPr>
        <w:t>e</w:t>
      </w:r>
      <w:r w:rsidRPr="00DB0989">
        <w:rPr>
          <w:i/>
          <w:iCs/>
          <w:sz w:val="22"/>
          <w:szCs w:val="22"/>
        </w:rPr>
        <w:t>) {</w:t>
      </w:r>
    </w:p>
    <w:p w14:paraId="7FD3D2CA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</w:t>
      </w:r>
      <w:proofErr w:type="spellStart"/>
      <w:proofErr w:type="gramStart"/>
      <w:r w:rsidRPr="00DB0989">
        <w:rPr>
          <w:i/>
          <w:iCs/>
          <w:sz w:val="22"/>
          <w:szCs w:val="22"/>
        </w:rPr>
        <w:t>setCurrentNote</w:t>
      </w:r>
      <w:proofErr w:type="spellEnd"/>
      <w:r w:rsidRPr="00DB0989">
        <w:rPr>
          <w:i/>
          <w:iCs/>
          <w:sz w:val="22"/>
          <w:szCs w:val="22"/>
        </w:rPr>
        <w:t>(</w:t>
      </w:r>
      <w:proofErr w:type="gramEnd"/>
      <w:r w:rsidRPr="00DB0989">
        <w:rPr>
          <w:i/>
          <w:iCs/>
          <w:sz w:val="22"/>
          <w:szCs w:val="22"/>
        </w:rPr>
        <w:t>{</w:t>
      </w:r>
    </w:p>
    <w:p w14:paraId="7C4A8804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...</w:t>
      </w:r>
      <w:proofErr w:type="spellStart"/>
      <w:r w:rsidRPr="00DB0989">
        <w:rPr>
          <w:i/>
          <w:iCs/>
          <w:sz w:val="22"/>
          <w:szCs w:val="22"/>
        </w:rPr>
        <w:t>currentNote</w:t>
      </w:r>
      <w:proofErr w:type="spellEnd"/>
      <w:r w:rsidRPr="00DB0989">
        <w:rPr>
          <w:i/>
          <w:iCs/>
          <w:sz w:val="22"/>
          <w:szCs w:val="22"/>
        </w:rPr>
        <w:t>,</w:t>
      </w:r>
    </w:p>
    <w:p w14:paraId="5250EC60" w14:textId="644ED381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[event.target.name]: </w:t>
      </w:r>
      <w:proofErr w:type="spellStart"/>
      <w:proofErr w:type="gramStart"/>
      <w:r>
        <w:rPr>
          <w:i/>
          <w:iCs/>
          <w:sz w:val="22"/>
          <w:szCs w:val="22"/>
        </w:rPr>
        <w:t>e</w:t>
      </w:r>
      <w:r w:rsidRPr="00DB0989">
        <w:rPr>
          <w:i/>
          <w:iCs/>
          <w:sz w:val="22"/>
          <w:szCs w:val="22"/>
        </w:rPr>
        <w:t>.target</w:t>
      </w:r>
      <w:proofErr w:type="gramEnd"/>
      <w:r w:rsidRPr="00DB0989">
        <w:rPr>
          <w:i/>
          <w:iCs/>
          <w:sz w:val="22"/>
          <w:szCs w:val="22"/>
        </w:rPr>
        <w:t>.value</w:t>
      </w:r>
      <w:proofErr w:type="spellEnd"/>
    </w:p>
    <w:p w14:paraId="05890083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});</w:t>
      </w:r>
    </w:p>
    <w:p w14:paraId="73E548B3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}</w:t>
      </w:r>
    </w:p>
    <w:p w14:paraId="3E22F430" w14:textId="77777777" w:rsidR="00DB0989" w:rsidRPr="00DB0989" w:rsidRDefault="00DB0989" w:rsidP="00DB0989">
      <w:pPr>
        <w:rPr>
          <w:i/>
          <w:iCs/>
          <w:sz w:val="22"/>
          <w:szCs w:val="22"/>
        </w:rPr>
      </w:pPr>
    </w:p>
    <w:p w14:paraId="5DFEA456" w14:textId="211FE07B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function </w:t>
      </w:r>
      <w:proofErr w:type="spellStart"/>
      <w:r>
        <w:rPr>
          <w:i/>
          <w:iCs/>
          <w:sz w:val="22"/>
          <w:szCs w:val="22"/>
        </w:rPr>
        <w:t>submitHandler</w:t>
      </w:r>
      <w:proofErr w:type="spellEnd"/>
      <w:r w:rsidRPr="00DB0989">
        <w:rPr>
          <w:i/>
          <w:iCs/>
          <w:sz w:val="22"/>
          <w:szCs w:val="22"/>
        </w:rPr>
        <w:t>(</w:t>
      </w:r>
      <w:r>
        <w:rPr>
          <w:i/>
          <w:iCs/>
          <w:sz w:val="22"/>
          <w:szCs w:val="22"/>
        </w:rPr>
        <w:t>e</w:t>
      </w:r>
      <w:r w:rsidRPr="00DB0989">
        <w:rPr>
          <w:i/>
          <w:iCs/>
          <w:sz w:val="22"/>
          <w:szCs w:val="22"/>
        </w:rPr>
        <w:t>) {</w:t>
      </w:r>
    </w:p>
    <w:p w14:paraId="0CF35B5A" w14:textId="435B9C73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</w:t>
      </w:r>
      <w:proofErr w:type="spellStart"/>
      <w:proofErr w:type="gramStart"/>
      <w:r>
        <w:rPr>
          <w:i/>
          <w:iCs/>
          <w:sz w:val="22"/>
          <w:szCs w:val="22"/>
        </w:rPr>
        <w:t>e</w:t>
      </w:r>
      <w:r w:rsidRPr="00DB0989">
        <w:rPr>
          <w:i/>
          <w:iCs/>
          <w:sz w:val="22"/>
          <w:szCs w:val="22"/>
        </w:rPr>
        <w:t>.preventDefault</w:t>
      </w:r>
      <w:proofErr w:type="spellEnd"/>
      <w:proofErr w:type="gramEnd"/>
      <w:r w:rsidRPr="00DB0989">
        <w:rPr>
          <w:i/>
          <w:iCs/>
          <w:sz w:val="22"/>
          <w:szCs w:val="22"/>
        </w:rPr>
        <w:t>();</w:t>
      </w:r>
    </w:p>
    <w:p w14:paraId="6F043295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</w:t>
      </w:r>
      <w:proofErr w:type="spellStart"/>
      <w:proofErr w:type="gramStart"/>
      <w:r w:rsidRPr="00DB0989">
        <w:rPr>
          <w:i/>
          <w:iCs/>
          <w:sz w:val="22"/>
          <w:szCs w:val="22"/>
        </w:rPr>
        <w:t>setNotes</w:t>
      </w:r>
      <w:proofErr w:type="spellEnd"/>
      <w:r w:rsidRPr="00DB0989">
        <w:rPr>
          <w:i/>
          <w:iCs/>
          <w:sz w:val="22"/>
          <w:szCs w:val="22"/>
        </w:rPr>
        <w:t>(</w:t>
      </w:r>
      <w:proofErr w:type="gramEnd"/>
      <w:r w:rsidRPr="00DB0989">
        <w:rPr>
          <w:i/>
          <w:iCs/>
          <w:sz w:val="22"/>
          <w:szCs w:val="22"/>
        </w:rPr>
        <w:t xml:space="preserve">[...notes, </w:t>
      </w:r>
      <w:proofErr w:type="spellStart"/>
      <w:r w:rsidRPr="00DB0989">
        <w:rPr>
          <w:i/>
          <w:iCs/>
          <w:sz w:val="22"/>
          <w:szCs w:val="22"/>
        </w:rPr>
        <w:t>currentNote</w:t>
      </w:r>
      <w:proofErr w:type="spellEnd"/>
      <w:r w:rsidRPr="00DB0989">
        <w:rPr>
          <w:i/>
          <w:iCs/>
          <w:sz w:val="22"/>
          <w:szCs w:val="22"/>
        </w:rPr>
        <w:t>]);</w:t>
      </w:r>
    </w:p>
    <w:p w14:paraId="0F156263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</w:t>
      </w:r>
      <w:proofErr w:type="spellStart"/>
      <w:proofErr w:type="gramStart"/>
      <w:r w:rsidRPr="00DB0989">
        <w:rPr>
          <w:i/>
          <w:iCs/>
          <w:sz w:val="22"/>
          <w:szCs w:val="22"/>
        </w:rPr>
        <w:t>setCurrentNote</w:t>
      </w:r>
      <w:proofErr w:type="spellEnd"/>
      <w:r w:rsidRPr="00DB0989">
        <w:rPr>
          <w:i/>
          <w:iCs/>
          <w:sz w:val="22"/>
          <w:szCs w:val="22"/>
        </w:rPr>
        <w:t>(</w:t>
      </w:r>
      <w:proofErr w:type="gramEnd"/>
      <w:r w:rsidRPr="00DB0989">
        <w:rPr>
          <w:i/>
          <w:iCs/>
          <w:sz w:val="22"/>
          <w:szCs w:val="22"/>
        </w:rPr>
        <w:t>{</w:t>
      </w:r>
    </w:p>
    <w:p w14:paraId="426C24F0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title: '',</w:t>
      </w:r>
    </w:p>
    <w:p w14:paraId="49D1F523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text: ''</w:t>
      </w:r>
    </w:p>
    <w:p w14:paraId="16B6136A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});</w:t>
      </w:r>
    </w:p>
    <w:p w14:paraId="621378DC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}</w:t>
      </w:r>
    </w:p>
    <w:p w14:paraId="20108855" w14:textId="77777777" w:rsidR="00DB0989" w:rsidRPr="00DB0989" w:rsidRDefault="00DB0989" w:rsidP="00DB0989">
      <w:pPr>
        <w:rPr>
          <w:i/>
          <w:iCs/>
          <w:sz w:val="22"/>
          <w:szCs w:val="22"/>
        </w:rPr>
      </w:pPr>
    </w:p>
    <w:p w14:paraId="354AFABF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return (</w:t>
      </w:r>
    </w:p>
    <w:p w14:paraId="1882515F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&lt;div&gt;</w:t>
      </w:r>
    </w:p>
    <w:p w14:paraId="5A787723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&lt;h1&gt;My Notes&lt;/h1&gt;</w:t>
      </w:r>
    </w:p>
    <w:p w14:paraId="5A7F5A72" w14:textId="26230C09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&lt;form </w:t>
      </w:r>
      <w:proofErr w:type="spellStart"/>
      <w:r w:rsidRPr="00DB0989">
        <w:rPr>
          <w:i/>
          <w:iCs/>
          <w:sz w:val="22"/>
          <w:szCs w:val="22"/>
        </w:rPr>
        <w:t>onSubmit</w:t>
      </w:r>
      <w:proofErr w:type="spellEnd"/>
      <w:r w:rsidRPr="00DB0989">
        <w:rPr>
          <w:i/>
          <w:iCs/>
          <w:sz w:val="22"/>
          <w:szCs w:val="22"/>
        </w:rPr>
        <w:t>={</w:t>
      </w:r>
      <w:proofErr w:type="spellStart"/>
      <w:r>
        <w:rPr>
          <w:i/>
          <w:iCs/>
          <w:sz w:val="22"/>
          <w:szCs w:val="22"/>
        </w:rPr>
        <w:t>submitHandler</w:t>
      </w:r>
      <w:proofErr w:type="spellEnd"/>
      <w:r w:rsidRPr="00DB0989">
        <w:rPr>
          <w:i/>
          <w:iCs/>
          <w:sz w:val="22"/>
          <w:szCs w:val="22"/>
        </w:rPr>
        <w:t>}&gt;</w:t>
      </w:r>
    </w:p>
    <w:p w14:paraId="62BDB45C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  &lt;input</w:t>
      </w:r>
    </w:p>
    <w:p w14:paraId="22BD0B4F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    type="text"</w:t>
      </w:r>
    </w:p>
    <w:p w14:paraId="4967A007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    name="title"</w:t>
      </w:r>
    </w:p>
    <w:p w14:paraId="27730D94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    value</w:t>
      </w:r>
      <w:proofErr w:type="gramStart"/>
      <w:r w:rsidRPr="00DB0989">
        <w:rPr>
          <w:i/>
          <w:iCs/>
          <w:sz w:val="22"/>
          <w:szCs w:val="22"/>
        </w:rPr>
        <w:t>={</w:t>
      </w:r>
      <w:proofErr w:type="spellStart"/>
      <w:proofErr w:type="gramEnd"/>
      <w:r w:rsidRPr="00DB0989">
        <w:rPr>
          <w:i/>
          <w:iCs/>
          <w:sz w:val="22"/>
          <w:szCs w:val="22"/>
        </w:rPr>
        <w:t>currentNote.title</w:t>
      </w:r>
      <w:proofErr w:type="spellEnd"/>
      <w:r w:rsidRPr="00DB0989">
        <w:rPr>
          <w:i/>
          <w:iCs/>
          <w:sz w:val="22"/>
          <w:szCs w:val="22"/>
        </w:rPr>
        <w:t>}</w:t>
      </w:r>
    </w:p>
    <w:p w14:paraId="03DCA2DD" w14:textId="1BC9CDD6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    </w:t>
      </w:r>
      <w:proofErr w:type="spellStart"/>
      <w:r w:rsidRPr="00DB0989">
        <w:rPr>
          <w:i/>
          <w:iCs/>
          <w:sz w:val="22"/>
          <w:szCs w:val="22"/>
        </w:rPr>
        <w:t>onChange</w:t>
      </w:r>
      <w:proofErr w:type="spellEnd"/>
      <w:r w:rsidRPr="00DB0989">
        <w:rPr>
          <w:i/>
          <w:iCs/>
          <w:sz w:val="22"/>
          <w:szCs w:val="22"/>
        </w:rPr>
        <w:t>={</w:t>
      </w:r>
      <w:proofErr w:type="spellStart"/>
      <w:r>
        <w:rPr>
          <w:i/>
          <w:iCs/>
          <w:sz w:val="22"/>
          <w:szCs w:val="22"/>
        </w:rPr>
        <w:t>inputHandler</w:t>
      </w:r>
      <w:proofErr w:type="spellEnd"/>
      <w:r w:rsidRPr="00DB0989">
        <w:rPr>
          <w:i/>
          <w:iCs/>
          <w:sz w:val="22"/>
          <w:szCs w:val="22"/>
        </w:rPr>
        <w:t>}</w:t>
      </w:r>
    </w:p>
    <w:p w14:paraId="42609F53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  /&gt;</w:t>
      </w:r>
    </w:p>
    <w:p w14:paraId="0FCCFEFC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  &lt;</w:t>
      </w:r>
      <w:proofErr w:type="spellStart"/>
      <w:r w:rsidRPr="00DB0989">
        <w:rPr>
          <w:i/>
          <w:iCs/>
          <w:sz w:val="22"/>
          <w:szCs w:val="22"/>
        </w:rPr>
        <w:t>textarea</w:t>
      </w:r>
      <w:proofErr w:type="spellEnd"/>
    </w:p>
    <w:p w14:paraId="465EB621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    name="text"</w:t>
      </w:r>
    </w:p>
    <w:p w14:paraId="3A7DECC0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    value</w:t>
      </w:r>
      <w:proofErr w:type="gramStart"/>
      <w:r w:rsidRPr="00DB0989">
        <w:rPr>
          <w:i/>
          <w:iCs/>
          <w:sz w:val="22"/>
          <w:szCs w:val="22"/>
        </w:rPr>
        <w:t>={</w:t>
      </w:r>
      <w:proofErr w:type="spellStart"/>
      <w:proofErr w:type="gramEnd"/>
      <w:r w:rsidRPr="00DB0989">
        <w:rPr>
          <w:i/>
          <w:iCs/>
          <w:sz w:val="22"/>
          <w:szCs w:val="22"/>
        </w:rPr>
        <w:t>currentNote.text</w:t>
      </w:r>
      <w:proofErr w:type="spellEnd"/>
      <w:r w:rsidRPr="00DB0989">
        <w:rPr>
          <w:i/>
          <w:iCs/>
          <w:sz w:val="22"/>
          <w:szCs w:val="22"/>
        </w:rPr>
        <w:t>}</w:t>
      </w:r>
    </w:p>
    <w:p w14:paraId="0BF056A6" w14:textId="47229F52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    </w:t>
      </w:r>
      <w:proofErr w:type="spellStart"/>
      <w:r w:rsidRPr="00DB0989">
        <w:rPr>
          <w:i/>
          <w:iCs/>
          <w:sz w:val="22"/>
          <w:szCs w:val="22"/>
        </w:rPr>
        <w:t>onChange</w:t>
      </w:r>
      <w:proofErr w:type="spellEnd"/>
      <w:r w:rsidRPr="00DB0989">
        <w:rPr>
          <w:i/>
          <w:iCs/>
          <w:sz w:val="22"/>
          <w:szCs w:val="22"/>
        </w:rPr>
        <w:t>={</w:t>
      </w:r>
      <w:proofErr w:type="spellStart"/>
      <w:r>
        <w:rPr>
          <w:i/>
          <w:iCs/>
          <w:sz w:val="22"/>
          <w:szCs w:val="22"/>
        </w:rPr>
        <w:t>inputHandler</w:t>
      </w:r>
      <w:proofErr w:type="spellEnd"/>
      <w:r w:rsidRPr="00DB0989">
        <w:rPr>
          <w:i/>
          <w:iCs/>
          <w:sz w:val="22"/>
          <w:szCs w:val="22"/>
        </w:rPr>
        <w:t>}</w:t>
      </w:r>
    </w:p>
    <w:p w14:paraId="1E38CA11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  /&gt;</w:t>
      </w:r>
    </w:p>
    <w:p w14:paraId="03ACA4A7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  &lt;button type="submit"&gt;Add Note&lt;/button&gt;</w:t>
      </w:r>
    </w:p>
    <w:p w14:paraId="45514F9F" w14:textId="38FC264E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  &lt;/form&gt;</w:t>
      </w:r>
    </w:p>
    <w:p w14:paraId="5B6863F9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  &lt;/div&gt;</w:t>
      </w:r>
    </w:p>
    <w:p w14:paraId="4ED01FCC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 xml:space="preserve">  );</w:t>
      </w:r>
    </w:p>
    <w:p w14:paraId="2160B4DF" w14:textId="77777777" w:rsidR="00DB0989" w:rsidRPr="00DB0989" w:rsidRDefault="00DB0989" w:rsidP="00DB0989">
      <w:pPr>
        <w:rPr>
          <w:i/>
          <w:iCs/>
          <w:sz w:val="22"/>
          <w:szCs w:val="22"/>
        </w:rPr>
      </w:pPr>
      <w:r w:rsidRPr="00DB0989">
        <w:rPr>
          <w:i/>
          <w:iCs/>
          <w:sz w:val="22"/>
          <w:szCs w:val="22"/>
        </w:rPr>
        <w:t>}</w:t>
      </w:r>
    </w:p>
    <w:p w14:paraId="0AFDF40F" w14:textId="45441B5D" w:rsidR="00A23AD0" w:rsidRDefault="00A23AD0" w:rsidP="00A23AD0"/>
    <w:p w14:paraId="60DA9DDE" w14:textId="521F1B06" w:rsidR="00DB0989" w:rsidRDefault="00DB0989" w:rsidP="00A23AD0">
      <w:r>
        <w:t xml:space="preserve">The code example above demonstrates the use of </w:t>
      </w:r>
      <w:r w:rsidR="00D258AE">
        <w:t xml:space="preserve">states in a </w:t>
      </w:r>
      <w:proofErr w:type="gramStart"/>
      <w:r w:rsidR="00D258AE">
        <w:t>notes</w:t>
      </w:r>
      <w:proofErr w:type="gramEnd"/>
      <w:r w:rsidR="00D258AE">
        <w:t xml:space="preserve"> application. The App component contains 2 states, notes and </w:t>
      </w:r>
      <w:proofErr w:type="spellStart"/>
      <w:r w:rsidR="00D258AE">
        <w:t>currentNote</w:t>
      </w:r>
      <w:proofErr w:type="spellEnd"/>
      <w:r w:rsidR="00D258AE">
        <w:t xml:space="preserve">. The </w:t>
      </w:r>
      <w:proofErr w:type="spellStart"/>
      <w:r w:rsidR="00D258AE">
        <w:t>inputHandler</w:t>
      </w:r>
      <w:proofErr w:type="spellEnd"/>
      <w:r w:rsidR="00D258AE">
        <w:t xml:space="preserve"> and the </w:t>
      </w:r>
      <w:proofErr w:type="spellStart"/>
      <w:r w:rsidR="00D258AE">
        <w:t>submitHandler</w:t>
      </w:r>
      <w:proofErr w:type="spellEnd"/>
      <w:r w:rsidR="00D258AE">
        <w:t xml:space="preserve"> contains </w:t>
      </w:r>
      <w:proofErr w:type="spellStart"/>
      <w:r w:rsidR="00D258AE">
        <w:t>setState</w:t>
      </w:r>
      <w:proofErr w:type="spellEnd"/>
      <w:r w:rsidR="00D258AE">
        <w:t xml:space="preserve"> function for these states and will use them to update the states accordingly.  The </w:t>
      </w:r>
      <w:proofErr w:type="spellStart"/>
      <w:r w:rsidR="00D258AE">
        <w:t>inputHandler</w:t>
      </w:r>
      <w:proofErr w:type="spellEnd"/>
      <w:r w:rsidR="00D258AE">
        <w:t xml:space="preserve"> will </w:t>
      </w:r>
      <w:proofErr w:type="spellStart"/>
      <w:r w:rsidR="00D258AE">
        <w:t>updatethe</w:t>
      </w:r>
      <w:proofErr w:type="spellEnd"/>
      <w:r w:rsidR="00D258AE">
        <w:t xml:space="preserve"> current notes details as the user is typing in the form. The </w:t>
      </w:r>
      <w:proofErr w:type="spellStart"/>
      <w:r w:rsidR="00D258AE">
        <w:t>setState</w:t>
      </w:r>
      <w:proofErr w:type="spellEnd"/>
      <w:r w:rsidR="00D258AE">
        <w:t xml:space="preserve"> will update the notes array and add in the new note submitted by the user. </w:t>
      </w:r>
    </w:p>
    <w:p w14:paraId="0E5CA8DF" w14:textId="13C737E0" w:rsidR="00D258AE" w:rsidRDefault="00D258AE" w:rsidP="00A23AD0"/>
    <w:p w14:paraId="5CB73D14" w14:textId="2E4A335B" w:rsidR="00D258AE" w:rsidRDefault="00D258AE" w:rsidP="00A23AD0">
      <w:pPr>
        <w:rPr>
          <w:color w:val="FF0000"/>
        </w:rPr>
      </w:pPr>
      <w:r w:rsidRPr="00D258AE">
        <w:rPr>
          <w:color w:val="FF0000"/>
        </w:rPr>
        <w:t>Q2</w:t>
      </w:r>
    </w:p>
    <w:p w14:paraId="6FA10505" w14:textId="379FA681" w:rsidR="00D258AE" w:rsidRDefault="00D258AE" w:rsidP="00D258AE">
      <w:r>
        <w:t>In functional programming, a functor</w:t>
      </w:r>
      <w:r w:rsidR="00194177">
        <w:t xml:space="preserve"> is a container of values which can be used with the “map” function. A functor can be mapped upon by a unary function. </w:t>
      </w:r>
    </w:p>
    <w:p w14:paraId="02C37031" w14:textId="1EB3CCAA" w:rsidR="00194177" w:rsidRDefault="00194177" w:rsidP="00D258AE"/>
    <w:p w14:paraId="2EFF1042" w14:textId="77777777" w:rsidR="00194177" w:rsidRPr="00194177" w:rsidRDefault="00194177" w:rsidP="00194177">
      <w:pPr>
        <w:shd w:val="clear" w:color="auto" w:fill="FFFFFF"/>
        <w:spacing w:line="276" w:lineRule="auto"/>
        <w:rPr>
          <w:rFonts w:eastAsia="Times New Roman" w:cstheme="minorHAnsi"/>
          <w:i/>
          <w:iCs/>
          <w:color w:val="auto"/>
          <w:sz w:val="22"/>
          <w:szCs w:val="22"/>
        </w:rPr>
      </w:pPr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>[1,2,3,4</w:t>
      </w:r>
      <w:proofErr w:type="gramStart"/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>].map</w:t>
      </w:r>
      <w:proofErr w:type="gramEnd"/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>(multiplyBy2)</w:t>
      </w:r>
    </w:p>
    <w:p w14:paraId="0A1F8354" w14:textId="77777777" w:rsidR="00194177" w:rsidRPr="00194177" w:rsidRDefault="00194177" w:rsidP="00194177">
      <w:pPr>
        <w:shd w:val="clear" w:color="auto" w:fill="FFFFFF"/>
        <w:spacing w:line="276" w:lineRule="auto"/>
        <w:rPr>
          <w:rFonts w:eastAsia="Times New Roman" w:cstheme="minorHAnsi"/>
          <w:i/>
          <w:iCs/>
          <w:color w:val="auto"/>
          <w:sz w:val="22"/>
          <w:szCs w:val="22"/>
        </w:rPr>
      </w:pPr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 xml:space="preserve">//=&gt; [2,4,6,8] or </w:t>
      </w:r>
      <w:proofErr w:type="gramStart"/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>map(</w:t>
      </w:r>
      <w:proofErr w:type="gramEnd"/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>multiplyBy2, [1,2,3,4])</w:t>
      </w:r>
    </w:p>
    <w:p w14:paraId="75FDEEB3" w14:textId="30D3458A" w:rsidR="00194177" w:rsidRDefault="00194177" w:rsidP="00194177">
      <w:pPr>
        <w:shd w:val="clear" w:color="auto" w:fill="FFFFFF"/>
        <w:spacing w:line="276" w:lineRule="auto"/>
        <w:rPr>
          <w:rFonts w:eastAsia="Times New Roman" w:cstheme="minorHAnsi"/>
          <w:i/>
          <w:iCs/>
          <w:color w:val="auto"/>
          <w:sz w:val="22"/>
          <w:szCs w:val="22"/>
        </w:rPr>
      </w:pPr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>//=&gt; [2,4,6,8] where multiplyBy2 = x =&gt; x *2 and map = (</w:t>
      </w:r>
      <w:proofErr w:type="spellStart"/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>fn</w:t>
      </w:r>
      <w:proofErr w:type="spellEnd"/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 xml:space="preserve">, </w:t>
      </w:r>
      <w:proofErr w:type="spellStart"/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>arr</w:t>
      </w:r>
      <w:proofErr w:type="spellEnd"/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 xml:space="preserve">) =&gt; </w:t>
      </w:r>
      <w:proofErr w:type="spellStart"/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>arr.map</w:t>
      </w:r>
      <w:proofErr w:type="spellEnd"/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>(</w:t>
      </w:r>
      <w:proofErr w:type="spellStart"/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>fn</w:t>
      </w:r>
      <w:proofErr w:type="spellEnd"/>
      <w:r w:rsidRPr="00194177">
        <w:rPr>
          <w:rFonts w:eastAsia="Times New Roman" w:cstheme="minorHAnsi"/>
          <w:i/>
          <w:iCs/>
          <w:color w:val="auto"/>
          <w:sz w:val="22"/>
          <w:szCs w:val="22"/>
        </w:rPr>
        <w:t>)</w:t>
      </w:r>
    </w:p>
    <w:p w14:paraId="341F8E7C" w14:textId="39A9EC3C" w:rsidR="00194177" w:rsidRDefault="00194177" w:rsidP="00194177">
      <w:pPr>
        <w:shd w:val="clear" w:color="auto" w:fill="FFFFFF"/>
        <w:spacing w:line="276" w:lineRule="auto"/>
        <w:rPr>
          <w:rFonts w:eastAsia="Times New Roman" w:cstheme="minorHAnsi"/>
          <w:i/>
          <w:iCs/>
          <w:color w:val="auto"/>
          <w:sz w:val="22"/>
          <w:szCs w:val="22"/>
        </w:rPr>
      </w:pPr>
    </w:p>
    <w:p w14:paraId="46D894AF" w14:textId="6E4C7C03" w:rsidR="00194177" w:rsidRDefault="00194177" w:rsidP="00194177">
      <w:r>
        <w:t>In the JavaScript code example above the map function takes a function multiply</w:t>
      </w:r>
      <w:r w:rsidR="00DC01F6">
        <w:t xml:space="preserve">By2 and a list of values as its arguments. The multiplyBy2 function is applied to each value in the list and produces a new list with each value multiplied by 2. </w:t>
      </w:r>
    </w:p>
    <w:p w14:paraId="073E6D50" w14:textId="00F45109" w:rsidR="00DC01F6" w:rsidRDefault="00DC01F6" w:rsidP="00194177"/>
    <w:p w14:paraId="37D577DF" w14:textId="12F3DB0A" w:rsidR="00DC01F6" w:rsidRPr="00DC01F6" w:rsidRDefault="00DC01F6" w:rsidP="00194177">
      <w:pPr>
        <w:rPr>
          <w:color w:val="FF0000"/>
        </w:rPr>
      </w:pPr>
      <w:r w:rsidRPr="00DC01F6">
        <w:rPr>
          <w:color w:val="FF0000"/>
        </w:rPr>
        <w:t>Q3</w:t>
      </w:r>
    </w:p>
    <w:p w14:paraId="72BF4676" w14:textId="653EE72F" w:rsidR="00194177" w:rsidRDefault="00DC01F6" w:rsidP="00D258AE">
      <w:pPr>
        <w:rPr>
          <w:b/>
          <w:bCs/>
        </w:rPr>
      </w:pPr>
      <w:r>
        <w:rPr>
          <w:b/>
          <w:bCs/>
        </w:rPr>
        <w:t>Streams</w:t>
      </w:r>
    </w:p>
    <w:p w14:paraId="1D0AED4A" w14:textId="6CE76F4C" w:rsidR="00DC01F6" w:rsidRPr="00EA6202" w:rsidRDefault="00DC01F6" w:rsidP="00D258AE">
      <w:pPr>
        <w:rPr>
          <w:color w:val="auto"/>
        </w:rPr>
      </w:pPr>
      <w:r>
        <w:rPr>
          <w:color w:val="00B050"/>
        </w:rPr>
        <w:t xml:space="preserve">Advantages: </w:t>
      </w:r>
      <w:r w:rsidRPr="00DC01F6">
        <w:t>streams are a more</w:t>
      </w:r>
      <w:r>
        <w:rPr>
          <w:color w:val="auto"/>
        </w:rPr>
        <w:t xml:space="preserve"> </w:t>
      </w:r>
      <w:r w:rsidRPr="00DC01F6">
        <w:t>declarative, expres</w:t>
      </w:r>
      <w:r>
        <w:t>sive style. Declaring your intent in code is sometimes considered better than explaining how it is done. Streams also encourage looser coupling. Stre</w:t>
      </w:r>
      <w:r w:rsidR="00EA6202">
        <w:t xml:space="preserve">am-handling code does not need to know the source of the stream or its eventual terminating method. </w:t>
      </w:r>
    </w:p>
    <w:p w14:paraId="0714AAFF" w14:textId="77777777" w:rsidR="00EA6202" w:rsidRDefault="00DC01F6" w:rsidP="00EA6202">
      <w:r w:rsidRPr="00EA6202">
        <w:rPr>
          <w:color w:val="FF0000"/>
        </w:rPr>
        <w:t>Disadvantages:</w:t>
      </w:r>
      <w:r w:rsidR="00EA6202" w:rsidRPr="00EA6202">
        <w:rPr>
          <w:color w:val="FF0000"/>
        </w:rPr>
        <w:t xml:space="preserve"> </w:t>
      </w:r>
      <w:r w:rsidR="00EA6202" w:rsidRPr="00EA6202">
        <w:t>Performance</w:t>
      </w:r>
      <w:r w:rsidR="00EA6202">
        <w:t xml:space="preserve"> is one of the main disadvantages of Streams. Streams are not good for raw speed memory usage. </w:t>
      </w:r>
    </w:p>
    <w:p w14:paraId="0EDA6FE3" w14:textId="1A520851" w:rsidR="00EA6202" w:rsidRDefault="00EA6202" w:rsidP="00EA6202">
      <w:pPr>
        <w:rPr>
          <w:b/>
          <w:bCs/>
        </w:rPr>
      </w:pPr>
      <w:r>
        <w:rPr>
          <w:color w:val="FF0000"/>
        </w:rPr>
        <w:t xml:space="preserve"> </w:t>
      </w:r>
      <w:r>
        <w:rPr>
          <w:b/>
          <w:bCs/>
        </w:rPr>
        <w:t>Callbacks</w:t>
      </w:r>
    </w:p>
    <w:p w14:paraId="6D032277" w14:textId="7C8C0D7A" w:rsidR="00EA6202" w:rsidRPr="00EA6202" w:rsidRDefault="00EA6202" w:rsidP="00EA6202">
      <w:pPr>
        <w:rPr>
          <w:color w:val="auto"/>
        </w:rPr>
      </w:pPr>
      <w:r>
        <w:rPr>
          <w:color w:val="00B050"/>
        </w:rPr>
        <w:t xml:space="preserve">Advantages: </w:t>
      </w:r>
      <w:r>
        <w:t xml:space="preserve">Callbacks allow you </w:t>
      </w:r>
      <w:r w:rsidR="004E6A5C">
        <w:t xml:space="preserve">to wait for a previous operation to complete before executing the next operation. </w:t>
      </w:r>
    </w:p>
    <w:p w14:paraId="2C4E289E" w14:textId="4DC48477" w:rsidR="00EA6202" w:rsidRDefault="00EA6202" w:rsidP="00EA6202">
      <w:r w:rsidRPr="00EA6202">
        <w:rPr>
          <w:color w:val="FF0000"/>
        </w:rPr>
        <w:t xml:space="preserve">Disadvantages: </w:t>
      </w:r>
      <w:r w:rsidR="004E6A5C">
        <w:t xml:space="preserve">Callback hell consists of nested callbacks where each function is waiting on the previous. Callback hell causes issues with readability and maintainability of code. </w:t>
      </w:r>
    </w:p>
    <w:p w14:paraId="7CAB9A47" w14:textId="726A9E3D" w:rsidR="00EA6202" w:rsidRDefault="00EA6202" w:rsidP="00EA6202">
      <w:pPr>
        <w:rPr>
          <w:b/>
          <w:bCs/>
        </w:rPr>
      </w:pPr>
      <w:r>
        <w:rPr>
          <w:b/>
          <w:bCs/>
        </w:rPr>
        <w:t>Promises</w:t>
      </w:r>
    </w:p>
    <w:p w14:paraId="5E4A8C1A" w14:textId="559B870B" w:rsidR="00EA6202" w:rsidRPr="00EA6202" w:rsidRDefault="00EA6202" w:rsidP="00EA6202">
      <w:pPr>
        <w:rPr>
          <w:color w:val="auto"/>
        </w:rPr>
      </w:pPr>
      <w:r>
        <w:rPr>
          <w:color w:val="00B050"/>
        </w:rPr>
        <w:t xml:space="preserve">Advantages: </w:t>
      </w:r>
      <w:r w:rsidR="004E6A5C">
        <w:t xml:space="preserve">Can handle multiple async operations in a better way. Good code readability and good error handling. </w:t>
      </w:r>
    </w:p>
    <w:p w14:paraId="234E4443" w14:textId="77777777" w:rsidR="004E6A5C" w:rsidRDefault="00EA6202" w:rsidP="00EA6202">
      <w:r w:rsidRPr="00EA6202">
        <w:rPr>
          <w:color w:val="FF0000"/>
        </w:rPr>
        <w:t xml:space="preserve">Disadvantages: </w:t>
      </w:r>
      <w:r w:rsidR="004E6A5C">
        <w:t>More difficult to use then callbacks</w:t>
      </w:r>
    </w:p>
    <w:p w14:paraId="141217D4" w14:textId="77777777" w:rsidR="004E6A5C" w:rsidRDefault="004E6A5C" w:rsidP="00EA6202"/>
    <w:p w14:paraId="594C45B2" w14:textId="77777777" w:rsidR="004E6A5C" w:rsidRDefault="004E6A5C" w:rsidP="00EA6202"/>
    <w:p w14:paraId="6CEDBA74" w14:textId="45AE2B33" w:rsidR="00EA6202" w:rsidRDefault="004E6A5C" w:rsidP="00EA6202">
      <w:pPr>
        <w:rPr>
          <w:color w:val="FF0000"/>
        </w:rPr>
      </w:pPr>
      <w:r w:rsidRPr="004406E6">
        <w:rPr>
          <w:color w:val="FF0000"/>
        </w:rPr>
        <w:lastRenderedPageBreak/>
        <w:t>Q4</w:t>
      </w:r>
      <w:r w:rsidR="00EA6202" w:rsidRPr="004406E6">
        <w:rPr>
          <w:color w:val="FF0000"/>
        </w:rPr>
        <w:t xml:space="preserve"> </w:t>
      </w:r>
    </w:p>
    <w:p w14:paraId="45BC15E0" w14:textId="68CC16D9" w:rsidR="004406E6" w:rsidRDefault="004406E6" w:rsidP="004406E6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3D6A49D" wp14:editId="7C75EA28">
            <wp:extent cx="4701540" cy="3279525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623" cy="328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CBE2" w14:textId="71369CC8" w:rsidR="004406E6" w:rsidRPr="004406E6" w:rsidRDefault="004406E6" w:rsidP="004406E6">
      <w:r w:rsidRPr="004406E6">
        <w:rPr>
          <w:b/>
          <w:bCs/>
          <w:i/>
          <w:iCs/>
        </w:rPr>
        <w:t>Content area</w:t>
      </w:r>
      <w:r w:rsidR="00BF4A60">
        <w:t xml:space="preserve">: </w:t>
      </w:r>
      <w:r>
        <w:t xml:space="preserve">This area contains the body of the element. </w:t>
      </w:r>
      <w:r w:rsidR="00BF4A60">
        <w:t xml:space="preserve">The body can include text, images videos etc. The dimension of this are consists of the content’s height and width. It can also have a background color or background image. </w:t>
      </w:r>
      <w:r w:rsidR="00BF4A60" w:rsidRPr="004406E6">
        <w:t xml:space="preserve">Other properties include, width, min-width, max-width, height, min-height, and max-height. </w:t>
      </w:r>
    </w:p>
    <w:p w14:paraId="45F4D87E" w14:textId="3943984D" w:rsidR="004406E6" w:rsidRPr="004406E6" w:rsidRDefault="004406E6" w:rsidP="004406E6">
      <w:r w:rsidRPr="004406E6">
        <w:rPr>
          <w:b/>
          <w:bCs/>
          <w:i/>
          <w:iCs/>
        </w:rPr>
        <w:t>Padding area</w:t>
      </w:r>
      <w:r w:rsidR="00BF4A60">
        <w:t xml:space="preserve">: This area </w:t>
      </w:r>
      <w:r w:rsidRPr="004406E6">
        <w:t xml:space="preserve">extends the content area to include the element’s padding. Its dimensions are the padding-box width and padding-box height. The thickness of the padding is determined by the padding-top, padding-right, padding-bottom, padding-left and a general term padding </w:t>
      </w:r>
      <w:r w:rsidR="00BF4A60">
        <w:t>which applies</w:t>
      </w:r>
      <w:r w:rsidRPr="004406E6">
        <w:t xml:space="preserve"> to all. </w:t>
      </w:r>
    </w:p>
    <w:p w14:paraId="014E804D" w14:textId="25D8E4D7" w:rsidR="004406E6" w:rsidRPr="004406E6" w:rsidRDefault="004406E6" w:rsidP="004406E6">
      <w:r w:rsidRPr="004406E6">
        <w:rPr>
          <w:b/>
          <w:bCs/>
          <w:i/>
          <w:iCs/>
        </w:rPr>
        <w:t>Border area</w:t>
      </w:r>
      <w:r w:rsidR="00BF4A60">
        <w:t>: This area</w:t>
      </w:r>
      <w:r w:rsidRPr="004406E6">
        <w:t xml:space="preserve"> </w:t>
      </w:r>
      <w:r w:rsidR="00BF4A60">
        <w:t>e</w:t>
      </w:r>
      <w:r w:rsidRPr="004406E6">
        <w:t xml:space="preserve">xtends the padding area to include the element’s borders. The thickness of the borders </w:t>
      </w:r>
      <w:r w:rsidR="00BF4A60">
        <w:t xml:space="preserve">is </w:t>
      </w:r>
      <w:r w:rsidRPr="004406E6">
        <w:t>determined by the border-width</w:t>
      </w:r>
      <w:r w:rsidR="00BF4A60">
        <w:t xml:space="preserve"> </w:t>
      </w:r>
      <w:r w:rsidRPr="004406E6">
        <w:t>properties. If there is a background-color or background-image</w:t>
      </w:r>
      <w:r w:rsidR="00BF4A60">
        <w:t xml:space="preserve"> </w:t>
      </w:r>
      <w:r w:rsidRPr="004406E6">
        <w:t xml:space="preserve">set on the box, it extends to the outer edge of the border. </w:t>
      </w:r>
    </w:p>
    <w:p w14:paraId="4E045AFD" w14:textId="484886EA" w:rsidR="004406E6" w:rsidRPr="004406E6" w:rsidRDefault="004406E6" w:rsidP="004406E6">
      <w:r w:rsidRPr="004406E6">
        <w:rPr>
          <w:b/>
          <w:bCs/>
          <w:i/>
          <w:iCs/>
        </w:rPr>
        <w:t>Margin area</w:t>
      </w:r>
      <w:r w:rsidR="00BF4A60">
        <w:t>: This area e</w:t>
      </w:r>
      <w:r w:rsidRPr="004406E6">
        <w:t xml:space="preserve">xtends the border area to include an empty area </w:t>
      </w:r>
      <w:r w:rsidR="00BF4A60">
        <w:t xml:space="preserve">called the margin area. This is </w:t>
      </w:r>
      <w:r w:rsidRPr="004406E6">
        <w:t xml:space="preserve">used to separate </w:t>
      </w:r>
      <w:r w:rsidR="00BF4A60">
        <w:t>an</w:t>
      </w:r>
      <w:r w:rsidRPr="004406E6">
        <w:t xml:space="preserve"> element from its </w:t>
      </w:r>
      <w:r w:rsidR="00BF4A60" w:rsidRPr="004406E6">
        <w:t>neighbors</w:t>
      </w:r>
      <w:r w:rsidRPr="004406E6">
        <w:t>. The size of the margin area is determined by the margin-top, margin-right, margin-bottom, margin-left properties. When margin collapsing occurs, the margin area is not clearly defined since margins are shared between boxes.</w:t>
      </w:r>
    </w:p>
    <w:p w14:paraId="7716DB64" w14:textId="77777777" w:rsidR="00EA6202" w:rsidRPr="00EA6202" w:rsidRDefault="00EA6202" w:rsidP="00EA6202">
      <w:pPr>
        <w:rPr>
          <w:color w:val="FF0000"/>
        </w:rPr>
      </w:pPr>
      <w:r>
        <w:rPr>
          <w:color w:val="FF0000"/>
        </w:rPr>
        <w:lastRenderedPageBreak/>
        <w:t xml:space="preserve"> </w:t>
      </w:r>
    </w:p>
    <w:p w14:paraId="737222BD" w14:textId="6DD5FA07" w:rsidR="00EA6202" w:rsidRDefault="00546924" w:rsidP="00EA6202">
      <w:r>
        <w:t xml:space="preserve">The code below will show an example of how properties are used in HTML </w:t>
      </w:r>
    </w:p>
    <w:p w14:paraId="44E5D382" w14:textId="3FEFEA88" w:rsidR="004E679E" w:rsidRDefault="004E679E" w:rsidP="00EA6202"/>
    <w:p w14:paraId="51847293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&lt;HTML&gt;</w:t>
      </w:r>
    </w:p>
    <w:p w14:paraId="612C6431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&lt;HEAD&gt;</w:t>
      </w:r>
    </w:p>
    <w:p w14:paraId="7F0C9020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&lt;TITLE&gt;Examples of margins, padding, and borders&lt;/TITLE&gt;</w:t>
      </w:r>
    </w:p>
    <w:p w14:paraId="20022426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&lt;STYLE type="text/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css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"&gt;</w:t>
      </w:r>
    </w:p>
    <w:p w14:paraId="0D31777C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UL { </w:t>
      </w:r>
    </w:p>
    <w:p w14:paraId="3DC193EF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background: yellow; </w:t>
      </w:r>
    </w:p>
    <w:p w14:paraId="46550107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margin: 12px 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12px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12px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12px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;</w:t>
      </w:r>
    </w:p>
    <w:p w14:paraId="46155524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padding: 3px 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3px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3px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3px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;</w:t>
      </w:r>
    </w:p>
    <w:p w14:paraId="3B7019A0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                           </w:t>
      </w: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ab/>
      </w: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ab/>
        <w:t xml:space="preserve"> /* No borders set */</w:t>
      </w:r>
    </w:p>
    <w:p w14:paraId="5693D6E8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}</w:t>
      </w:r>
    </w:p>
    <w:p w14:paraId="00A85C93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LI { </w:t>
      </w:r>
    </w:p>
    <w:p w14:paraId="55F42228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color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: white;                   </w:t>
      </w: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ab/>
        <w:t xml:space="preserve"> /* text 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color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is white */ </w:t>
      </w:r>
    </w:p>
    <w:p w14:paraId="11CF3F90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background: blue;           </w:t>
      </w: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ab/>
        <w:t xml:space="preserve"> /* Content, padding will be blue */</w:t>
      </w:r>
    </w:p>
    <w:p w14:paraId="56C62CE3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margin: 12px 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12px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12px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12px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;</w:t>
      </w:r>
    </w:p>
    <w:p w14:paraId="0BB4D570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padding: 12px 0px 12px 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12px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; </w:t>
      </w: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ab/>
        <w:t>/* Note 0px padding right */</w:t>
      </w:r>
    </w:p>
    <w:p w14:paraId="336CDC6A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list-style: none             </w:t>
      </w: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ab/>
        <w:t>/* no glyphs before a list item */</w:t>
      </w:r>
    </w:p>
    <w:p w14:paraId="7250A738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                           </w:t>
      </w: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ab/>
      </w: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ab/>
        <w:t xml:space="preserve"> /* No borders set */</w:t>
      </w:r>
    </w:p>
    <w:p w14:paraId="1B2C11F2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}</w:t>
      </w:r>
    </w:p>
    <w:p w14:paraId="04B93B79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LI.withborder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{</w:t>
      </w:r>
    </w:p>
    <w:p w14:paraId="512B3A2B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border-style: dashed;</w:t>
      </w:r>
    </w:p>
    <w:p w14:paraId="026359B8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border-width: medium;        </w:t>
      </w: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ab/>
        <w:t>/* sets border width on all sides */</w:t>
      </w:r>
    </w:p>
    <w:p w14:paraId="38759002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border-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color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: lime;</w:t>
      </w:r>
    </w:p>
    <w:p w14:paraId="11225DFF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}</w:t>
      </w:r>
    </w:p>
    <w:p w14:paraId="6E7CABC4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&lt;/STYLE&gt;</w:t>
      </w:r>
    </w:p>
    <w:p w14:paraId="3FD67DE2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&lt;/HEAD&gt;</w:t>
      </w:r>
    </w:p>
    <w:p w14:paraId="22A80E5C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&lt;BODY&gt;</w:t>
      </w:r>
    </w:p>
    <w:p w14:paraId="243BAF4C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&lt;UL&gt;</w:t>
      </w:r>
    </w:p>
    <w:p w14:paraId="20C0C237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&lt;LI&gt;First element of list</w:t>
      </w:r>
    </w:p>
    <w:p w14:paraId="1DE77606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&lt;LI class="</w:t>
      </w:r>
      <w:proofErr w:type="spellStart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withborder</w:t>
      </w:r>
      <w:proofErr w:type="spellEnd"/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"&gt;Second element of list is</w:t>
      </w:r>
    </w:p>
    <w:p w14:paraId="53A786F1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         a bit longer to illustrate wrapping.</w:t>
      </w:r>
    </w:p>
    <w:p w14:paraId="5CF09F52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lastRenderedPageBreak/>
        <w:t xml:space="preserve">    &lt;/UL&gt;</w:t>
      </w:r>
    </w:p>
    <w:p w14:paraId="161CE97A" w14:textId="77777777" w:rsidR="004E679E" w:rsidRP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 xml:space="preserve">  &lt;/BODY&gt;</w:t>
      </w:r>
    </w:p>
    <w:p w14:paraId="6E35BB3E" w14:textId="073A3709" w:rsid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  <w:r w:rsidRPr="004E679E"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  <w:t>&lt;/HTML&gt;</w:t>
      </w:r>
    </w:p>
    <w:p w14:paraId="367C1DD8" w14:textId="5291A74F" w:rsidR="004E679E" w:rsidRDefault="004E679E" w:rsidP="004E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color w:val="auto"/>
          <w:sz w:val="22"/>
          <w:szCs w:val="22"/>
          <w:lang w:val="en-IE" w:eastAsia="en-IE"/>
        </w:rPr>
      </w:pPr>
    </w:p>
    <w:p w14:paraId="38CC523F" w14:textId="48C0B8AC" w:rsidR="004E679E" w:rsidRDefault="004E679E" w:rsidP="004E679E">
      <w:pPr>
        <w:rPr>
          <w:color w:val="FF0000"/>
          <w:lang w:val="en-IE" w:eastAsia="en-IE"/>
        </w:rPr>
      </w:pPr>
      <w:r w:rsidRPr="004E679E">
        <w:rPr>
          <w:color w:val="FF0000"/>
          <w:lang w:val="en-IE" w:eastAsia="en-IE"/>
        </w:rPr>
        <w:t>Q5</w:t>
      </w:r>
    </w:p>
    <w:p w14:paraId="24796C90" w14:textId="3968002E" w:rsidR="004E679E" w:rsidRPr="004E679E" w:rsidRDefault="004E679E" w:rsidP="004E679E">
      <w:pPr>
        <w:rPr>
          <w:lang w:val="en-IE" w:eastAsia="en-IE"/>
        </w:rPr>
      </w:pPr>
      <w:r>
        <w:rPr>
          <w:lang w:val="en-IE" w:eastAsia="en-IE"/>
        </w:rPr>
        <w:t>The following will illustrate how a browser loads and bootstraps a rich web app from an initial URL:</w:t>
      </w:r>
    </w:p>
    <w:p w14:paraId="7205481B" w14:textId="54D9F60A" w:rsidR="004E679E" w:rsidRDefault="004E679E" w:rsidP="004E679E">
      <w:pPr>
        <w:pStyle w:val="ListParagraph"/>
        <w:numPr>
          <w:ilvl w:val="0"/>
          <w:numId w:val="5"/>
        </w:numPr>
      </w:pPr>
      <w:r>
        <w:t>User navigates to a URL in the web browser</w:t>
      </w:r>
    </w:p>
    <w:p w14:paraId="057037C9" w14:textId="7AD58EE1" w:rsidR="004E679E" w:rsidRDefault="004E679E" w:rsidP="004E679E">
      <w:pPr>
        <w:pStyle w:val="ListParagraph"/>
        <w:numPr>
          <w:ilvl w:val="0"/>
          <w:numId w:val="5"/>
        </w:numPr>
      </w:pPr>
      <w:r>
        <w:t>Browser makes a TCP/IP connection to server IP</w:t>
      </w:r>
    </w:p>
    <w:p w14:paraId="6DD73E6E" w14:textId="0B3C075F" w:rsidR="004E679E" w:rsidRDefault="004E679E" w:rsidP="004E679E">
      <w:pPr>
        <w:pStyle w:val="ListParagraph"/>
        <w:numPr>
          <w:ilvl w:val="0"/>
          <w:numId w:val="5"/>
        </w:numPr>
      </w:pPr>
      <w:r>
        <w:t xml:space="preserve">Application server accepts the connection from the browser </w:t>
      </w:r>
    </w:p>
    <w:p w14:paraId="18F37BF7" w14:textId="0B9BEA63" w:rsidR="004E679E" w:rsidRDefault="004E679E" w:rsidP="004E679E">
      <w:pPr>
        <w:pStyle w:val="ListParagraph"/>
        <w:numPr>
          <w:ilvl w:val="0"/>
          <w:numId w:val="5"/>
        </w:numPr>
      </w:pPr>
      <w:r>
        <w:t xml:space="preserve">Browser sends a HTTP requests over the TCP/IP connection </w:t>
      </w:r>
    </w:p>
    <w:p w14:paraId="777B7D80" w14:textId="77DB82D2" w:rsidR="004E679E" w:rsidRDefault="004E679E" w:rsidP="004E679E">
      <w:pPr>
        <w:pStyle w:val="ListParagraph"/>
        <w:numPr>
          <w:ilvl w:val="0"/>
          <w:numId w:val="5"/>
        </w:numPr>
      </w:pPr>
      <w:r>
        <w:t>Application server parses the request and responds to the browser over the same open TCP</w:t>
      </w:r>
    </w:p>
    <w:p w14:paraId="3B369E69" w14:textId="536D1706" w:rsidR="004E679E" w:rsidRDefault="004E679E" w:rsidP="004E679E">
      <w:r>
        <w:t xml:space="preserve">Loading the web app: </w:t>
      </w:r>
    </w:p>
    <w:p w14:paraId="1B19230A" w14:textId="02DF7A59" w:rsidR="004E679E" w:rsidRDefault="004E679E" w:rsidP="004E679E">
      <w:pPr>
        <w:pStyle w:val="ListParagraph"/>
        <w:numPr>
          <w:ilvl w:val="0"/>
          <w:numId w:val="6"/>
        </w:numPr>
      </w:pPr>
      <w:r>
        <w:t>The first HTTP request will load the initial assets from the server (HTML, JavaScript &amp; CSS).</w:t>
      </w:r>
    </w:p>
    <w:p w14:paraId="52655942" w14:textId="11EB8E3E" w:rsidR="004E679E" w:rsidRDefault="004E679E" w:rsidP="004E679E">
      <w:pPr>
        <w:pStyle w:val="ListParagraph"/>
        <w:numPr>
          <w:ilvl w:val="0"/>
          <w:numId w:val="6"/>
        </w:numPr>
      </w:pPr>
      <w:r>
        <w:t xml:space="preserve">The browser parses each in turn and runs any commands. </w:t>
      </w:r>
    </w:p>
    <w:p w14:paraId="14BCA217" w14:textId="418B9E0F" w:rsidR="004E679E" w:rsidRDefault="004E679E" w:rsidP="004E679E">
      <w:pPr>
        <w:pStyle w:val="ListParagraph"/>
        <w:numPr>
          <w:ilvl w:val="0"/>
          <w:numId w:val="6"/>
        </w:numPr>
      </w:pPr>
      <w:r>
        <w:t xml:space="preserve">For </w:t>
      </w:r>
      <w:r w:rsidR="00F955DD">
        <w:t>example,</w:t>
      </w:r>
      <w:r>
        <w:t xml:space="preserve"> HTML elements would build the view of the websites and the CSS commands would style </w:t>
      </w:r>
      <w:r w:rsidR="00F955DD">
        <w:t xml:space="preserve">the page. </w:t>
      </w:r>
    </w:p>
    <w:p w14:paraId="519A125A" w14:textId="7AA2B0D1" w:rsidR="00F955DD" w:rsidRDefault="00F955DD" w:rsidP="004E679E">
      <w:pPr>
        <w:pStyle w:val="ListParagraph"/>
        <w:numPr>
          <w:ilvl w:val="0"/>
          <w:numId w:val="6"/>
        </w:numPr>
      </w:pPr>
      <w:r>
        <w:t>Some commands may cause the browser to connect back to application server to other servers to load more assets.</w:t>
      </w:r>
    </w:p>
    <w:p w14:paraId="4E663E15" w14:textId="2203D354" w:rsidR="00F955DD" w:rsidRDefault="00F955DD" w:rsidP="004E679E">
      <w:pPr>
        <w:pStyle w:val="ListParagraph"/>
        <w:numPr>
          <w:ilvl w:val="0"/>
          <w:numId w:val="6"/>
        </w:numPr>
      </w:pPr>
      <w:r>
        <w:t xml:space="preserve">This process continues until the last asset has been fetched. </w:t>
      </w:r>
    </w:p>
    <w:p w14:paraId="4D78F2C4" w14:textId="77777777" w:rsidR="00EA6202" w:rsidRPr="00EA6202" w:rsidRDefault="00EA6202" w:rsidP="00EA6202">
      <w:pPr>
        <w:rPr>
          <w:color w:val="FF0000"/>
        </w:rPr>
      </w:pPr>
      <w:r>
        <w:rPr>
          <w:color w:val="FF0000"/>
        </w:rPr>
        <w:t xml:space="preserve"> </w:t>
      </w:r>
    </w:p>
    <w:p w14:paraId="30FC7BE8" w14:textId="340619FA" w:rsidR="00DC01F6" w:rsidRPr="00EA6202" w:rsidRDefault="00DC01F6" w:rsidP="00EA6202">
      <w:pPr>
        <w:rPr>
          <w:color w:val="FF0000"/>
        </w:rPr>
      </w:pPr>
    </w:p>
    <w:sectPr w:rsidR="00DC01F6" w:rsidRPr="00EA6202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5BAE1" w14:textId="77777777" w:rsidR="00232578" w:rsidRDefault="00232578">
      <w:r>
        <w:separator/>
      </w:r>
    </w:p>
    <w:p w14:paraId="1BEF3723" w14:textId="77777777" w:rsidR="00232578" w:rsidRDefault="00232578"/>
  </w:endnote>
  <w:endnote w:type="continuationSeparator" w:id="0">
    <w:p w14:paraId="2F11B58B" w14:textId="77777777" w:rsidR="00232578" w:rsidRDefault="00232578">
      <w:r>
        <w:continuationSeparator/>
      </w:r>
    </w:p>
    <w:p w14:paraId="556E5269" w14:textId="77777777" w:rsidR="00232578" w:rsidRDefault="002325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47609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445F2" w14:textId="77777777" w:rsidR="00232578" w:rsidRDefault="00232578">
      <w:r>
        <w:separator/>
      </w:r>
    </w:p>
    <w:p w14:paraId="4E8C2DB4" w14:textId="77777777" w:rsidR="00232578" w:rsidRDefault="00232578"/>
  </w:footnote>
  <w:footnote w:type="continuationSeparator" w:id="0">
    <w:p w14:paraId="1F8EF4F1" w14:textId="77777777" w:rsidR="00232578" w:rsidRDefault="00232578">
      <w:r>
        <w:continuationSeparator/>
      </w:r>
    </w:p>
    <w:p w14:paraId="4A578A9B" w14:textId="77777777" w:rsidR="00232578" w:rsidRDefault="002325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17EA5"/>
    <w:multiLevelType w:val="hybridMultilevel"/>
    <w:tmpl w:val="B994F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C2363"/>
    <w:multiLevelType w:val="hybridMultilevel"/>
    <w:tmpl w:val="8A706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FA"/>
    <w:rsid w:val="000E03FA"/>
    <w:rsid w:val="000F312B"/>
    <w:rsid w:val="00194177"/>
    <w:rsid w:val="00232578"/>
    <w:rsid w:val="003E08C4"/>
    <w:rsid w:val="004406E6"/>
    <w:rsid w:val="004E679E"/>
    <w:rsid w:val="004E6A5C"/>
    <w:rsid w:val="00546924"/>
    <w:rsid w:val="007F21FF"/>
    <w:rsid w:val="00807843"/>
    <w:rsid w:val="00A23AD0"/>
    <w:rsid w:val="00BF4A60"/>
    <w:rsid w:val="00D258AE"/>
    <w:rsid w:val="00DB0989"/>
    <w:rsid w:val="00DC01F6"/>
    <w:rsid w:val="00EA6202"/>
    <w:rsid w:val="00F9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75B25"/>
  <w15:chartTrackingRefBased/>
  <w15:docId w15:val="{074BC3BA-5B76-ED41-BD8F-4D9F124C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E6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9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thanhew/Library/Containers/com.microsoft.Word/Data/Library/Application%20Support/Microsoft/Office/16.0/DTS/en-GB%7bCCE5861A-8CFC-0644-82C7-5E7AC41DC856%7d/%7b3C863BE5-1CA2-9449-BDD3-E59C620FA3E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101</TotalTime>
  <Pages>7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C19472842 Jonathan Hew</cp:lastModifiedBy>
  <cp:revision>1</cp:revision>
  <dcterms:created xsi:type="dcterms:W3CDTF">2022-12-16T12:01:00Z</dcterms:created>
  <dcterms:modified xsi:type="dcterms:W3CDTF">2022-12-16T14:52:00Z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